
<file path=[Content_Types].xml>��< ? x m l   v e r s i o n = " 1 . 0 "   e n c o d i n g = " U T F - 1 6 "   s t a n d a l o n e = " y e s " ? > < T y p e s   x m l n s = " h t t p : / / s c h e m a s . o p e n x m l f o r m a t s . o r g / p a c k a g e / 2 0 0 6 / c o n t e n t - t y p e s " > < D e f a u l t   E x t e n s i o n = " r e l s "   C o n t e n t T y p e = " a p p l i c a t i o n / v n d . o p e n x m l f o r m a t s - p a c k a g e . r e l a t i o n s h i p s + x m l "   / > < D e f a u l t   E x t e n s i o n = " x m l "   C o n t e n t T y p e = " a p p l i c a t i o n / x m l "   / > < O v e r r i d e   P a r t N a m e = " / w o r d / s t y l e s . x m l "   C o n t e n t T y p e = " a p p l i c a t i o n / v n d . o p e n x m l f o r m a t s - o f f i c e d o c u m e n t . w o r d p r o c e s s i n g m l . s t y l e s + x m l "   / > < O v e r r i d e   P a r t N a m e = " / d o c P r o p s / a p p . x m l "   C o n t e n t T y p e = " a p p l i c a t i o n / v n d . o p e n x m l f o r m a t s - o f f i c e d o c u m e n t . e x t e n d e d - p r o p e r t i e s + x m l "   / > < O v e r r i d e   P a r t N a m e = " / w o r d / s e t t i n g s . x m l "   C o n t e n t T y p e = " a p p l i c a t i o n / v n d . o p e n x m l f o r m a t s - o f f i c e d o c u m e n t . w o r d p r o c e s s i n g m l . s e t t i n g s + x m l "   / > < O v e r r i d e   P a r t N a m e = " / w o r d / t h e m e / t h e m e 1 . x m l "   C o n t e n t T y p e = " a p p l i c a t i o n / v n d . o p e n x m l f o r m a t s - o f f i c e d o c u m e n t . t h e m e + x m l "   / > < O v e r r i d e   P a r t N a m e = " / w o r d / f o n t T a b l e . x m l "   C o n t e n t T y p e = " a p p l i c a t i o n / v n d . o p e n x m l f o r m a t s - o f f i c e d o c u m e n t . w o r d p r o c e s s i n g m l . f o n t T a b l e + x m l "   / > < O v e r r i d e   P a r t N a m e = " / w o r d / w e b S e t t i n g s . x m l "   C o n t e n t T y p e = " a p p l i c a t i o n / v n d . o p e n x m l f o r m a t s - o f f i c e d o c u m e n t . w o r d p r o c e s s i n g m l . w e b S e t t i n g s + x m l "   / > < O v e r r i d e   P a r t N a m e = " / d o c P r o p s / c o r e . x m l "   C o n t e n t T y p e = " a p p l i c a t i o n / v n d . o p e n x m l f o r m a t s - p a c k a g e . c o r e - p r o p e r t i e s + x m l "   / > < O v e r r i d e   P a r t N a m e = " / w o r d / d o c u m e n t . x m l "   C o n t e n t T y p e = " a p p l i c a t i o n / v n d . o p e n x m l f o r m a t s - o f f i c e d o c u m e n t . w o r d p r o c e s s i n g m l . d o c u m e n t . m a i n + x m l "   / > < / T y p e s > 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0BB" w:rsidRDefault="007840BB"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Snow leopard GUI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Loading screen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Top ship cstomization screen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Main screen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saveGame load screen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Options top screen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Video settings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Audio settings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HUD settings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Starting new game customization screen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Hit esc overlay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Ship customization and market screen</w:t>
      </w:r>
    </w:p>
    <w:sectPr w:rsidR="007840BB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</w:compat>
  <w:rsids>
    <w:rsidRoot w:val="007840BB"/>
    <w:rsid w:val="00784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dcterms:created xsi:type="dcterms:W3CDTF">2006-12-01T11:46:00Z</dcterms:created>
  <dcterms:modified xsi:type="dcterms:W3CDTF">2006-12-01T11:46:00Z</dcterms:modified>
</cp:coreProperties>
</file>
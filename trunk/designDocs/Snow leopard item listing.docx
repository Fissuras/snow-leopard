
<file path=[Content_Types].xml>��< ? x m l   v e r s i o n = " 1 . 0 "   e n c o d i n g = " U T F - 1 6 "   s t a n d a l o n e = " y e s " ? > < T y p e s   x m l n s = " h t t p : / / s c h e m a s . o p e n x m l f o r m a t s . o r g / p a c k a g e / 2 0 0 6 / c o n t e n t - t y p e s " > < D e f a u l t   E x t e n s i o n = " r e l s "   C o n t e n t T y p e = " a p p l i c a t i o n / v n d . o p e n x m l f o r m a t s - p a c k a g e . r e l a t i o n s h i p s + x m l "   / > < D e f a u l t   E x t e n s i o n = " x m l "   C o n t e n t T y p e = " a p p l i c a t i o n / x m l "   / > < O v e r r i d e   P a r t N a m e = " / w o r d / s t y l e s . x m l "   C o n t e n t T y p e = " a p p l i c a t i o n / v n d . o p e n x m l f o r m a t s - o f f i c e d o c u m e n t . w o r d p r o c e s s i n g m l . s t y l e s + x m l "   / > < O v e r r i d e   P a r t N a m e = " / d o c P r o p s / a p p . x m l "   C o n t e n t T y p e = " a p p l i c a t i o n / v n d . o p e n x m l f o r m a t s - o f f i c e d o c u m e n t . e x t e n d e d - p r o p e r t i e s + x m l "   / > < O v e r r i d e   P a r t N a m e = " / w o r d / s e t t i n g s . x m l "   C o n t e n t T y p e = " a p p l i c a t i o n / v n d . o p e n x m l f o r m a t s - o f f i c e d o c u m e n t . w o r d p r o c e s s i n g m l . s e t t i n g s + x m l "   / > < O v e r r i d e   P a r t N a m e = " / w o r d / t h e m e / t h e m e 1 . x m l "   C o n t e n t T y p e = " a p p l i c a t i o n / v n d . o p e n x m l f o r m a t s - o f f i c e d o c u m e n t . t h e m e + x m l "   / > < O v e r r i d e   P a r t N a m e = " / w o r d / f o n t T a b l e . x m l "   C o n t e n t T y p e = " a p p l i c a t i o n / v n d . o p e n x m l f o r m a t s - o f f i c e d o c u m e n t . w o r d p r o c e s s i n g m l . f o n t T a b l e + x m l "   / > < O v e r r i d e   P a r t N a m e = " / w o r d / w e b S e t t i n g s . x m l "   C o n t e n t T y p e = " a p p l i c a t i o n / v n d . o p e n x m l f o r m a t s - o f f i c e d o c u m e n t . w o r d p r o c e s s i n g m l . w e b S e t t i n g s + x m l "   / > < O v e r r i d e   P a r t N a m e = " / d o c P r o p s / c o r e . x m l "   C o n t e n t T y p e = " a p p l i c a t i o n / v n d . o p e n x m l f o r m a t s - p a c k a g e . c o r e - p r o p e r t i e s + x m l "   / > < O v e r r i d e   P a r t N a m e = " / w o r d / d o c u m e n t . x m l "   C o n t e n t T y p e = " a p p l i c a t i o n / v n d . o p e n x m l f o r m a t s - o f f i c e d o c u m e n t . w o r d p r o c e s s i n g m l . d o c u m e n t . m a i n + x m l "   / > < / T y p e s > 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BB" w:rsidRDefault="007840BB"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Snow leopard </w:t>
      </w: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item listing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Available weapons will be generated randomly using prefixes, suffixes, modifiers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Want to use a databased system based on conditionally applying prefixes and suffixes.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Every device has a '</w:t>
      </w: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revision level' that goes from one up to 5. Its a quick way of comparing items. It represents small tweaks and improvements on the item that increase its stats. 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Some weapons will be specially defined.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Players can also custom order weapons, which simply carries this process out manually. There will be a significant surcharge associated with this.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Prefixes: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(standard - 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High quality (15% improvement to</w:t>
      </w: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 all</w:t>
      </w: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 stats, 30% higher price)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Reliable (40% improvement to reliability, 10% higher price)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Overvolted(20% improvement to power, -30% to reliability)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Parallel (recharges 20% faster) (only applicable to beam weapons)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Cheap (-15% to all stats, -20% to price)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Unreliable (-40% to reliability, -20% to price)(can be induced on the weapon as it takes wear and tear, even if the damage is fixed)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Weak (-20% to power, -10% to price)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(standard - 100% mass)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Compact (80% mass)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Miniturized (60% mass)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Micro (40% mass)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Nano (20% mass)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Names: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Beam weapons -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(x megajoule) laser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(x megajoule) pulse laser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(x megajoule) spread laser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(x megajoule) pulse spread laser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Ultracapacitor banks</w:t>
      </w: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 (x Joules / kilogram)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Hypercapacitor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banks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(5x Joules / kilogram)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Nanocapacitor banks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(20x Joules / kilogram)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Picocapacitor banks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(100x Joules / kilogram)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(The capacitors are similar to ammo racks and should be implemented in the same fashion)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Gun weapons -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(5cm)(10cm)(20cm)(50cm) Machine Gun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</w:t>
      </w: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caliber</w:t>
      </w: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) Gauss Gun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(caliber) Wide-angle gun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(caliber) Machine wide-angle gun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(---) Ammunition Banks (actual name depends on the particular ammo)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Lead rounds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Depleted uranium rounds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Diamond rounds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Techtronium alloy rounds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Bio-warfare rounds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Missile Weapons -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(50kg) (100kg) (200kg) (500kg) </w:t>
      </w: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Missile Lancher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(Mass) Multi Missile Launcher (5x) (10x) (20x) (40x)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(---) Ammunition Racks (actual name depends on the particular ammo)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(everything can be prefixed with homing)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Incendiary Missile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Bio-Missile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Nanobot Missile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Microbot Missile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Piercing Missile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Towing Missile (anchors on to an enemy ship, so it can be reeled back or held in place)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Special Weapons -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Devices -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ECM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ECCM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Gravity Manipulator (needs to have hidden suffixes that decide which of the 4 modes is available)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Gravitational Field Stabilizer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Salvage Beam (automatically retreives items from the wreckage of ships)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Repair Bots (heals health of parts)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Power suppliers -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Nuclear fission plant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Nuclear fusion plant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Partial Antimatter Annihilation Plant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Complete Antimatter Annihilation Plant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Zero Point Energy Extractor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Engines -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(need seperate ones for front, back, turning, etc.)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Ion Thruster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Photon Thruster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Field Effect Drive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t xml:space="preserve">Quantum Effect Drive</w:t>
      </w:r>
    </w:p>
    <w:p>
      <w:pPr>
        <w:rPr>
          <w:rFonts w:ascii="Tahoma" w:hAnsi="Tahoma" w:cs="Tahoma" w:eastAsia="Tahoma"/>
          <w:sz w:val="20"/>
          <w:smallCaps w:val="off"/>
          <w:caps w:val="off"/>
          <w:u w:val="none"/>
          <w:highlight w:val="none"/>
          <w:color w:val="auto"/>
          <w:vanish w:val="off"/>
          <w:strike w:val="off"/>
          <w:i w:val="off"/>
          <w:b w:val="off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Reactionless Drive (movement not based on mass) (extremely expensive and large)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Sockets: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Each socket has a minimum mass and energy rating and a maximum mass and energy rating.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Possible mass ratings: 5Mg, 10Mg, 20Mg, 50Mg, 100Mg, 200Mg, 500Mg, 1Gg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Possible energy ratings: 5kW, 20kW, 100kW, 500kW, 2 Mw, 5Mw, 20Mw, 1Gw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Socket limitations: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Triangle -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Min: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5Mg and 5kW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Max: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20Mg and 500kW 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Square -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Min: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10Mg and 100kW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Max: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50Mg and 2 MW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Pentagon -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Min: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50Mg 500kW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Max: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200 Mg 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20MW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Octagon -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Min: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1 G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W and 500Mg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Max:</w:t>
      </w: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 1 GW and 1Gg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Company names and properties: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Uni-Tech -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-30% from energy requirements for beam weapons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Galactic Enterprises -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LBM (Lockheed Boeing Martin) -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+50% to reliability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+30% to cost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Adze -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-40% to beam weapon recharge time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-40% to beam weapon reliability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+20% to beam weapon cost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  <w: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t xml:space="preserve">Spooner -</w:t>
      </w: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p>
      <w:pPr>
        <w:rPr>
          <w:smallCaps w:val="off"/>
          <w:caps w:val="off"/>
          <w:u w:val="none"/>
          <w:highlight w:val="none"/>
          <w:sz w:val="20"/>
          <w:color w:val="auto"/>
          <w:vanish w:val="off"/>
          <w:strike w:val="off"/>
          <w:i w:val="off"/>
          <w:b w:val="off"/>
          <w:rFonts w:hAnsi="Tahoma" w:eastAsia="Tahoma" w:ascii="Tahoma"/>
          <w:shadow w:val="off"/>
          <w:vertAlign w:val="baseline"/>
          <w:effect w:val="none"/>
        </w:rPr>
        <w:jc w:val="left"/>
        <w:ind w:firstLine="0" w:hanging="0" w:right="0" w:left="0"/>
        <w:spacing w:line="240" w:lineRule="auto" w:before="0" w:after="0"/>
      </w:pPr>
    </w:p>
    <w:sectPr w:rsidR="007840BB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</w:compat>
  <w:rsids>
    <w:rsidRoot w:val="007840BB"/>
    <w:rsid w:val="0078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2006-12-01T11:46:00Z</dcterms:created>
  <dcterms:modified xsi:type="dcterms:W3CDTF">2006-12-01T11:46:00Z</dcterms:modified>
</cp:coreProperties>
</file>
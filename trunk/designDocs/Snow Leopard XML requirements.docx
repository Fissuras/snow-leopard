
<file path=[Content_Types].xml>��< ? x m l   v e r s i o n = " 1 . 0 "   e n c o d i n g = " U T F - 1 6 "   s t a n d a l o n e = " y e s " ? > < T y p e s   x m l n s = " h t t p : / / s c h e m a s . o p e n x m l f o r m a t s . o r g / p a c k a g e / 2 0 0 6 / c o n t e n t - t y p e s " > < D e f a u l t   E x t e n s i o n = " r e l s "   C o n t e n t T y p e = " a p p l i c a t i o n / v n d . o p e n x m l f o r m a t s - p a c k a g e . r e l a t i o n s h i p s + x m l "   / > < D e f a u l t   E x t e n s i o n = " x m l "   C o n t e n t T y p e = " a p p l i c a t i o n / x m l "   / > < O v e r r i d e   P a r t N a m e = " / w o r d / s t y l e s . x m l "   C o n t e n t T y p e = " a p p l i c a t i o n / v n d . o p e n x m l f o r m a t s - o f f i c e d o c u m e n t . w o r d p r o c e s s i n g m l . s t y l e s + x m l "   / > < O v e r r i d e   P a r t N a m e = " / d o c P r o p s / a p p . x m l "   C o n t e n t T y p e = " a p p l i c a t i o n / v n d . o p e n x m l f o r m a t s - o f f i c e d o c u m e n t . e x t e n d e d - p r o p e r t i e s + x m l "   / > < O v e r r i d e   P a r t N a m e = " / w o r d / s e t t i n g s . x m l "   C o n t e n t T y p e = " a p p l i c a t i o n / v n d . o p e n x m l f o r m a t s - o f f i c e d o c u m e n t . w o r d p r o c e s s i n g m l . s e t t i n g s + x m l "   / > < O v e r r i d e   P a r t N a m e = " / w o r d / t h e m e / t h e m e 1 . x m l "   C o n t e n t T y p e = " a p p l i c a t i o n / v n d . o p e n x m l f o r m a t s - o f f i c e d o c u m e n t . t h e m e + x m l "   / > < O v e r r i d e   P a r t N a m e = " / w o r d / f o n t T a b l e . x m l "   C o n t e n t T y p e = " a p p l i c a t i o n / v n d . o p e n x m l f o r m a t s - o f f i c e d o c u m e n t . w o r d p r o c e s s i n g m l . f o n t T a b l e + x m l "   / > < O v e r r i d e   P a r t N a m e = " / w o r d / w e b S e t t i n g s . x m l "   C o n t e n t T y p e = " a p p l i c a t i o n / v n d . o p e n x m l f o r m a t s - o f f i c e d o c u m e n t . w o r d p r o c e s s i n g m l . w e b S e t t i n g s + x m l "   / > < O v e r r i d e   P a r t N a m e = " / d o c P r o p s / c o r e . x m l "   C o n t e n t T y p e = " a p p l i c a t i o n / v n d . o p e n x m l f o r m a t s - p a c k a g e . c o r e - p r o p e r t i e s + x m l "   / > < O v e r r i d e   P a r t N a m e = " / w o r d / d o c u m e n t . x m l "   C o n t e n t T y p e = " a p p l i c a t i o n / v n d . o p e n x m l f o r m a t s - o f f i c e d o c u m e n t . w o r d p r o c e s s i n g m l . d o c u m e n t . m a i n + x m l "   / > < / T y p e s > 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0BB" w:rsidRDefault="007840BB"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Snow Leopard XML formats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Need a way in XML of defining: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Ship Constructions or templates for construction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World states (both initial and savegames)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Templates for missions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Weapon and device properties and progressions (maybe a tabular format is better for this? Can excel save to xml?)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Company properties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Ship hulls (with an associated bitmap that provides the outline)</w:t>
      </w:r>
    </w:p>
    <w:sectPr w:rsidR="007840BB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</w:compat>
  <w:rsids>
    <w:rsidRoot w:val="007840BB"/>
    <w:rsid w:val="00784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/>
  <dcterms:created xsi:type="dcterms:W3CDTF">2006-12-01T11:46:00Z</dcterms:created>
  <dcterms:modified xsi:type="dcterms:W3CDTF">2006-12-01T11:46:00Z</dcterms:modified>
</cp:coreProperties>
</file>